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24727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F000B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COMP 4981 </w:t>
                                      </w:r>
                                      <w:r w:rsidR="00DC14AD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Windows Socket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24727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F000B5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COMP 4981 </w:t>
                                </w:r>
                                <w:r w:rsidR="00DC14AD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Windows Socket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2B1F" w:rsidRDefault="00DA2B1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791936243"/>
        <w:docPartObj>
          <w:docPartGallery w:val="Table of Contents"/>
          <w:docPartUnique/>
        </w:docPartObj>
      </w:sdtPr>
      <w:sdtEndPr>
        <w:rPr>
          <w:rFonts w:ascii="Segoe UI" w:hAnsi="Segoe UI"/>
          <w:noProof/>
        </w:rPr>
      </w:sdtEndPr>
      <w:sdtContent>
        <w:p w:rsidR="003B08D7" w:rsidRDefault="003B08D7" w:rsidP="00B053A4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A65997" w:rsidRDefault="003B08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23094" w:history="1">
            <w:r w:rsidR="00A65997" w:rsidRPr="00D13C80">
              <w:rPr>
                <w:rStyle w:val="Hyperlink"/>
                <w:noProof/>
              </w:rPr>
              <w:t>1</w:t>
            </w:r>
            <w:r w:rsidR="00A65997"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="00A65997" w:rsidRPr="00D13C80">
              <w:rPr>
                <w:rStyle w:val="Hyperlink"/>
                <w:noProof/>
              </w:rPr>
              <w:t>Intro to Windows socket</w:t>
            </w:r>
            <w:r w:rsidR="00A65997">
              <w:rPr>
                <w:noProof/>
                <w:webHidden/>
              </w:rPr>
              <w:tab/>
            </w:r>
            <w:r w:rsidR="00A65997">
              <w:rPr>
                <w:noProof/>
                <w:webHidden/>
              </w:rPr>
              <w:fldChar w:fldCharType="begin"/>
            </w:r>
            <w:r w:rsidR="00A65997">
              <w:rPr>
                <w:noProof/>
                <w:webHidden/>
              </w:rPr>
              <w:instrText xml:space="preserve"> PAGEREF _Toc440823094 \h </w:instrText>
            </w:r>
            <w:r w:rsidR="00A65997">
              <w:rPr>
                <w:noProof/>
                <w:webHidden/>
              </w:rPr>
            </w:r>
            <w:r w:rsidR="00A65997">
              <w:rPr>
                <w:noProof/>
                <w:webHidden/>
              </w:rPr>
              <w:fldChar w:fldCharType="separate"/>
            </w:r>
            <w:r w:rsidR="00B62905">
              <w:rPr>
                <w:noProof/>
                <w:webHidden/>
              </w:rPr>
              <w:t>2</w:t>
            </w:r>
            <w:r w:rsidR="00A65997">
              <w:rPr>
                <w:noProof/>
                <w:webHidden/>
              </w:rPr>
              <w:fldChar w:fldCharType="end"/>
            </w:r>
          </w:hyperlink>
        </w:p>
        <w:p w:rsidR="00A65997" w:rsidRDefault="006767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0823095" w:history="1">
            <w:r w:rsidR="00A65997" w:rsidRPr="00D13C80">
              <w:rPr>
                <w:rStyle w:val="Hyperlink"/>
                <w:noProof/>
              </w:rPr>
              <w:t>2</w:t>
            </w:r>
            <w:r w:rsidR="00A65997"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="00A65997" w:rsidRPr="00D13C80">
              <w:rPr>
                <w:rStyle w:val="Hyperlink"/>
                <w:noProof/>
              </w:rPr>
              <w:t>User Interface Overlook</w:t>
            </w:r>
            <w:r w:rsidR="00A65997">
              <w:rPr>
                <w:noProof/>
                <w:webHidden/>
              </w:rPr>
              <w:tab/>
            </w:r>
            <w:r w:rsidR="00A65997">
              <w:rPr>
                <w:noProof/>
                <w:webHidden/>
              </w:rPr>
              <w:fldChar w:fldCharType="begin"/>
            </w:r>
            <w:r w:rsidR="00A65997">
              <w:rPr>
                <w:noProof/>
                <w:webHidden/>
              </w:rPr>
              <w:instrText xml:space="preserve"> PAGEREF _Toc440823095 \h </w:instrText>
            </w:r>
            <w:r w:rsidR="00A65997">
              <w:rPr>
                <w:noProof/>
                <w:webHidden/>
              </w:rPr>
            </w:r>
            <w:r w:rsidR="00A65997">
              <w:rPr>
                <w:noProof/>
                <w:webHidden/>
              </w:rPr>
              <w:fldChar w:fldCharType="separate"/>
            </w:r>
            <w:r w:rsidR="00B62905">
              <w:rPr>
                <w:noProof/>
                <w:webHidden/>
              </w:rPr>
              <w:t>2</w:t>
            </w:r>
            <w:r w:rsidR="00A65997">
              <w:rPr>
                <w:noProof/>
                <w:webHidden/>
              </w:rPr>
              <w:fldChar w:fldCharType="end"/>
            </w:r>
          </w:hyperlink>
        </w:p>
        <w:p w:rsidR="00A65997" w:rsidRDefault="006767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0823096" w:history="1">
            <w:r w:rsidR="00A65997" w:rsidRPr="00D13C80">
              <w:rPr>
                <w:rStyle w:val="Hyperlink"/>
                <w:noProof/>
              </w:rPr>
              <w:t>3</w:t>
            </w:r>
            <w:r w:rsidR="00A65997"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="00A65997" w:rsidRPr="00D13C80">
              <w:rPr>
                <w:rStyle w:val="Hyperlink"/>
                <w:noProof/>
              </w:rPr>
              <w:t>Program Flow | Functionalities</w:t>
            </w:r>
            <w:r w:rsidR="00A65997">
              <w:rPr>
                <w:noProof/>
                <w:webHidden/>
              </w:rPr>
              <w:tab/>
            </w:r>
            <w:r w:rsidR="00A65997">
              <w:rPr>
                <w:noProof/>
                <w:webHidden/>
              </w:rPr>
              <w:fldChar w:fldCharType="begin"/>
            </w:r>
            <w:r w:rsidR="00A65997">
              <w:rPr>
                <w:noProof/>
                <w:webHidden/>
              </w:rPr>
              <w:instrText xml:space="preserve"> PAGEREF _Toc440823096 \h </w:instrText>
            </w:r>
            <w:r w:rsidR="00A65997">
              <w:rPr>
                <w:noProof/>
                <w:webHidden/>
              </w:rPr>
            </w:r>
            <w:r w:rsidR="00A65997">
              <w:rPr>
                <w:noProof/>
                <w:webHidden/>
              </w:rPr>
              <w:fldChar w:fldCharType="separate"/>
            </w:r>
            <w:r w:rsidR="00B62905">
              <w:rPr>
                <w:noProof/>
                <w:webHidden/>
              </w:rPr>
              <w:t>3</w:t>
            </w:r>
            <w:r w:rsidR="00A65997">
              <w:rPr>
                <w:noProof/>
                <w:webHidden/>
              </w:rPr>
              <w:fldChar w:fldCharType="end"/>
            </w:r>
          </w:hyperlink>
        </w:p>
        <w:p w:rsidR="003B08D7" w:rsidRPr="001B757D" w:rsidRDefault="003B08D7" w:rsidP="001B757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B08D7" w:rsidRDefault="003B08D7" w:rsidP="00791D52">
      <w:pPr>
        <w:jc w:val="right"/>
      </w:pPr>
    </w:p>
    <w:p w:rsidR="003B08D7" w:rsidRDefault="003B08D7" w:rsidP="003B08D7"/>
    <w:p w:rsidR="003B08D7" w:rsidRDefault="003B08D7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531684" w:rsidRDefault="00531684" w:rsidP="00531684">
      <w:pPr>
        <w:pStyle w:val="Heading1"/>
        <w:numPr>
          <w:ilvl w:val="0"/>
          <w:numId w:val="13"/>
        </w:numPr>
      </w:pPr>
      <w:bookmarkStart w:id="1" w:name="_Toc440823094"/>
      <w:r>
        <w:lastRenderedPageBreak/>
        <w:t xml:space="preserve">Intro to </w:t>
      </w:r>
      <w:r w:rsidR="00DC14AD">
        <w:t>Windows socket</w:t>
      </w:r>
      <w:bookmarkEnd w:id="1"/>
      <w:r w:rsidR="003C46B5">
        <w:t xml:space="preserve"> </w:t>
      </w:r>
    </w:p>
    <w:p w:rsidR="001B757D" w:rsidRDefault="00DC14AD" w:rsidP="001B757D">
      <w:pPr>
        <w:ind w:left="432" w:firstLine="288"/>
        <w:rPr>
          <w:sz w:val="24"/>
        </w:rPr>
      </w:pPr>
      <w:r>
        <w:rPr>
          <w:sz w:val="24"/>
        </w:rPr>
        <w:t>This is a basic Win32 application created using Visual Studio in Windows. The purpose is to demonstrate the basic WniSock 2 API database lookup calls. The functionalities of the program are driven by the GUI user interface provided, which allow users to:</w:t>
      </w:r>
      <w:r w:rsidR="003C00CF" w:rsidRPr="001B757D">
        <w:rPr>
          <w:sz w:val="24"/>
        </w:rPr>
        <w:t xml:space="preserve"> </w:t>
      </w:r>
    </w:p>
    <w:p w:rsidR="001B757D" w:rsidRDefault="00DC14A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</w:pPr>
      <w:r w:rsidRPr="00DC14AD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>Lookup IP Address</w:t>
      </w:r>
      <w:r w:rsidR="00B632C1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>es,</w:t>
      </w:r>
      <w:r w:rsidRPr="00DC14AD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 xml:space="preserve"> Alias</w:t>
      </w:r>
      <w:r w:rsidR="00B632C1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 xml:space="preserve"> and Hostname by passing in a web URL</w:t>
      </w:r>
    </w:p>
    <w:p w:rsidR="00DC14AD" w:rsidRPr="00DC14AD" w:rsidRDefault="00DC14A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</w:pPr>
      <w:r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>Lookup Host Name / Alias by passing in the IP address</w:t>
      </w:r>
    </w:p>
    <w:p w:rsidR="00DC14AD" w:rsidRDefault="00DC14A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</w:pPr>
      <w:r w:rsidRPr="00DC14AD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>Lookup Service Name by passing in the Port Number and Protocol Type</w:t>
      </w:r>
    </w:p>
    <w:p w:rsidR="00DC14AD" w:rsidRDefault="00DC14A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</w:pPr>
      <w:r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 xml:space="preserve">Lookup </w:t>
      </w:r>
      <w:r w:rsidR="00B632C1">
        <w:rPr>
          <w:rFonts w:ascii="Helvetica" w:eastAsia="Times New Roman" w:hAnsi="Helvetica" w:cs="Helvetica"/>
          <w:color w:val="2C3E50"/>
          <w:sz w:val="24"/>
          <w:szCs w:val="23"/>
          <w:lang w:val="en-CA" w:eastAsia="zh-CN"/>
        </w:rPr>
        <w:t>Port Number by passing in the Service Name and Protocol Type</w:t>
      </w:r>
    </w:p>
    <w:p w:rsidR="003F0D48" w:rsidRPr="003F0D48" w:rsidRDefault="003F0D48" w:rsidP="003F0D48">
      <w:pPr>
        <w:shd w:val="clear" w:color="auto" w:fill="FFFFFF"/>
        <w:spacing w:before="100" w:beforeAutospacing="1" w:after="100" w:afterAutospacing="1" w:line="321" w:lineRule="atLeast"/>
        <w:ind w:left="1080"/>
        <w:jc w:val="center"/>
        <w:rPr>
          <w:rFonts w:ascii="Helvetica" w:eastAsia="Times New Roman" w:hAnsi="Helvetica" w:cs="Helvetica"/>
          <w:i/>
          <w:color w:val="A6A6A6" w:themeColor="background1" w:themeShade="A6"/>
          <w:sz w:val="24"/>
          <w:szCs w:val="23"/>
          <w:lang w:val="en-CA" w:eastAsia="zh-CN"/>
        </w:rPr>
      </w:pPr>
      <w:r>
        <w:rPr>
          <w:rFonts w:ascii="Helvetica" w:eastAsia="Times New Roman" w:hAnsi="Helvetica" w:cs="Helvetica"/>
          <w:i/>
          <w:color w:val="A6A6A6" w:themeColor="background1" w:themeShade="A6"/>
          <w:sz w:val="24"/>
          <w:szCs w:val="23"/>
          <w:lang w:val="en-CA" w:eastAsia="zh-CN"/>
        </w:rPr>
        <w:t xml:space="preserve">Note: </w:t>
      </w:r>
      <w:r w:rsidRPr="003F0D48">
        <w:rPr>
          <w:rFonts w:ascii="Helvetica" w:eastAsia="Times New Roman" w:hAnsi="Helvetica" w:cs="Helvetica"/>
          <w:i/>
          <w:color w:val="A6A6A6" w:themeColor="background1" w:themeShade="A6"/>
          <w:sz w:val="24"/>
          <w:szCs w:val="23"/>
          <w:lang w:val="en-CA" w:eastAsia="zh-CN"/>
        </w:rPr>
        <w:t>All of the error handling and test cases will be provided in the test documentation, this is a general flow of success cases</w:t>
      </w:r>
    </w:p>
    <w:p w:rsidR="00A23831" w:rsidRDefault="00DC14AD" w:rsidP="00B053A4">
      <w:pPr>
        <w:pStyle w:val="Heading1"/>
        <w:numPr>
          <w:ilvl w:val="0"/>
          <w:numId w:val="13"/>
        </w:numPr>
      </w:pPr>
      <w:bookmarkStart w:id="2" w:name="_Toc440823095"/>
      <w:r>
        <w:t>User Interface Overlook</w:t>
      </w:r>
      <w:bookmarkEnd w:id="2"/>
    </w:p>
    <w:p w:rsidR="003C00CF" w:rsidRDefault="00DC14AD" w:rsidP="003C00CF">
      <w:pPr>
        <w:ind w:left="432" w:firstLine="288"/>
        <w:rPr>
          <w:sz w:val="24"/>
        </w:rPr>
      </w:pPr>
      <w:r w:rsidRPr="00DC14AD">
        <w:rPr>
          <w:sz w:val="24"/>
        </w:rPr>
        <w:t xml:space="preserve">A general overview of the </w:t>
      </w:r>
      <w:r>
        <w:rPr>
          <w:sz w:val="24"/>
        </w:rPr>
        <w:t>user interface when the program first started contains:</w:t>
      </w:r>
    </w:p>
    <w:p w:rsidR="003C00CF" w:rsidRDefault="00B632C1" w:rsidP="00DC14AD">
      <w:pPr>
        <w:pStyle w:val="ListParagraph"/>
        <w:numPr>
          <w:ilvl w:val="0"/>
          <w:numId w:val="29"/>
        </w:numPr>
        <w:rPr>
          <w:sz w:val="24"/>
        </w:rPr>
      </w:pPr>
      <w:r w:rsidRPr="00B632C1">
        <w:rPr>
          <w:sz w:val="24"/>
        </w:rPr>
        <w:t xml:space="preserve">A dropdown list that contains </w:t>
      </w:r>
      <w:r>
        <w:rPr>
          <w:sz w:val="24"/>
        </w:rPr>
        <w:t>the type of input they would like to enter</w:t>
      </w:r>
    </w:p>
    <w:p w:rsidR="00B632C1" w:rsidRDefault="00B632C1" w:rsidP="00B632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An input field for corresponding option selected from the dropdown box</w:t>
      </w:r>
    </w:p>
    <w:p w:rsidR="00B632C1" w:rsidRDefault="00B632C1" w:rsidP="00B632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An input field for the type of protocol service </w:t>
      </w:r>
    </w:p>
    <w:p w:rsidR="00B632C1" w:rsidRDefault="00B632C1" w:rsidP="00B632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A button that would start the database lookup, which takes the string from the input field</w:t>
      </w:r>
    </w:p>
    <w:p w:rsidR="00B632C1" w:rsidRDefault="00B632C1" w:rsidP="00B632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A text field that displays the result of the database lookup. Also for displaying error messages.</w:t>
      </w:r>
    </w:p>
    <w:p w:rsidR="0049687D" w:rsidRDefault="0049687D" w:rsidP="00B632C1">
      <w:pPr>
        <w:pStyle w:val="ListParagraph"/>
        <w:ind w:left="1080"/>
        <w:rPr>
          <w:noProof/>
          <w:lang w:val="en-CA" w:eastAsia="zh-CN"/>
        </w:rPr>
      </w:pPr>
    </w:p>
    <w:p w:rsidR="00B632C1" w:rsidRDefault="00B632C1" w:rsidP="00B632C1">
      <w:pPr>
        <w:pStyle w:val="ListParagraph"/>
        <w:ind w:left="1080"/>
        <w:rPr>
          <w:sz w:val="24"/>
        </w:rPr>
      </w:pPr>
      <w:r>
        <w:rPr>
          <w:noProof/>
          <w:lang w:val="en-CA" w:eastAsia="zh-CN"/>
        </w:rPr>
        <w:drawing>
          <wp:inline distT="0" distB="0" distL="0" distR="0" wp14:anchorId="3080EDE2" wp14:editId="5D32D642">
            <wp:extent cx="3937282" cy="247173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059" cy="24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D" w:rsidRPr="00B632C1" w:rsidRDefault="0049687D" w:rsidP="00B632C1">
      <w:pPr>
        <w:pStyle w:val="ListParagraph"/>
        <w:ind w:left="1080"/>
        <w:rPr>
          <w:sz w:val="24"/>
        </w:rPr>
      </w:pPr>
    </w:p>
    <w:p w:rsidR="003C00CF" w:rsidRDefault="003C00CF" w:rsidP="003C00CF">
      <w:pPr>
        <w:pStyle w:val="Heading1"/>
        <w:numPr>
          <w:ilvl w:val="0"/>
          <w:numId w:val="13"/>
        </w:numPr>
      </w:pPr>
      <w:bookmarkStart w:id="3" w:name="_Toc440823096"/>
      <w:r>
        <w:lastRenderedPageBreak/>
        <w:t>Program Flow | Functionalit</w:t>
      </w:r>
      <w:r w:rsidR="00B632C1">
        <w:t>ies</w:t>
      </w:r>
      <w:bookmarkEnd w:id="3"/>
    </w:p>
    <w:p w:rsidR="003C00CF" w:rsidRPr="001B757D" w:rsidRDefault="003C00CF" w:rsidP="003C00CF">
      <w:pPr>
        <w:ind w:left="432"/>
        <w:rPr>
          <w:sz w:val="24"/>
        </w:rPr>
      </w:pPr>
      <w:r w:rsidRPr="001B757D">
        <w:rPr>
          <w:sz w:val="24"/>
        </w:rPr>
        <w:t xml:space="preserve">Now we have the </w:t>
      </w:r>
      <w:r w:rsidR="0049687D">
        <w:rPr>
          <w:sz w:val="24"/>
        </w:rPr>
        <w:t>basic elements</w:t>
      </w:r>
      <w:r w:rsidRPr="001B757D">
        <w:rPr>
          <w:sz w:val="24"/>
        </w:rPr>
        <w:t xml:space="preserve"> ready to go, </w:t>
      </w:r>
      <w:r w:rsidR="001B757D" w:rsidRPr="001B757D">
        <w:rPr>
          <w:sz w:val="24"/>
        </w:rPr>
        <w:t>let’s</w:t>
      </w:r>
      <w:r w:rsidRPr="001B757D">
        <w:rPr>
          <w:sz w:val="24"/>
        </w:rPr>
        <w:t xml:space="preserve"> get into the flow of the program and its functionality.</w:t>
      </w:r>
      <w:r w:rsidR="001B757D" w:rsidRPr="001B757D">
        <w:rPr>
          <w:sz w:val="24"/>
        </w:rPr>
        <w:t xml:space="preserve"> </w:t>
      </w:r>
    </w:p>
    <w:p w:rsidR="00C42797" w:rsidRDefault="00C42797" w:rsidP="0049687D"/>
    <w:p w:rsidR="0049687D" w:rsidRDefault="0049687D" w:rsidP="0049687D">
      <w:pPr>
        <w:jc w:val="center"/>
        <w:rPr>
          <w:b/>
          <w:sz w:val="28"/>
        </w:rPr>
      </w:pPr>
      <w:r w:rsidRPr="0049687D">
        <w:rPr>
          <w:b/>
          <w:sz w:val="28"/>
        </w:rPr>
        <w:t>Host Name to IPs</w:t>
      </w:r>
    </w:p>
    <w:p w:rsidR="0049687D" w:rsidRDefault="0049687D" w:rsidP="0049687D">
      <w:pPr>
        <w:pStyle w:val="ListParagraph"/>
        <w:numPr>
          <w:ilvl w:val="0"/>
          <w:numId w:val="30"/>
        </w:numPr>
        <w:rPr>
          <w:sz w:val="28"/>
        </w:rPr>
      </w:pPr>
      <w:r w:rsidRPr="0049687D">
        <w:rPr>
          <w:sz w:val="28"/>
        </w:rPr>
        <w:t xml:space="preserve">Select the Host Name from the </w:t>
      </w:r>
      <w:r>
        <w:rPr>
          <w:sz w:val="28"/>
        </w:rPr>
        <w:t xml:space="preserve">drop down list </w:t>
      </w:r>
      <w:r w:rsidRPr="009159BA">
        <w:rPr>
          <w:i/>
          <w:sz w:val="28"/>
        </w:rPr>
        <w:t>(</w:t>
      </w:r>
      <w:r w:rsidR="009159BA" w:rsidRPr="009159BA">
        <w:rPr>
          <w:i/>
          <w:sz w:val="28"/>
        </w:rPr>
        <w:t>N</w:t>
      </w:r>
      <w:r w:rsidRPr="009159BA">
        <w:rPr>
          <w:i/>
          <w:sz w:val="28"/>
        </w:rPr>
        <w:t>ote: the text on the button is updated</w:t>
      </w:r>
      <w:r w:rsidR="003F0D48" w:rsidRPr="009159BA">
        <w:rPr>
          <w:i/>
          <w:sz w:val="28"/>
        </w:rPr>
        <w:t>!)</w:t>
      </w:r>
    </w:p>
    <w:p w:rsidR="0049687D" w:rsidRDefault="0049687D" w:rsidP="0049687D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Enter</w:t>
      </w:r>
      <w:r w:rsidR="003F0D48">
        <w:rPr>
          <w:sz w:val="28"/>
        </w:rPr>
        <w:t xml:space="preserve"> </w:t>
      </w:r>
      <w:hyperlink r:id="rId10" w:history="1">
        <w:r w:rsidR="003F0D48" w:rsidRPr="003F0D48">
          <w:rPr>
            <w:rStyle w:val="Hyperlink"/>
            <w:sz w:val="28"/>
          </w:rPr>
          <w:t>google.com</w:t>
        </w:r>
      </w:hyperlink>
      <w:r>
        <w:rPr>
          <w:sz w:val="28"/>
        </w:rPr>
        <w:t xml:space="preserve"> into the input field </w:t>
      </w:r>
    </w:p>
    <w:p w:rsidR="0049687D" w:rsidRDefault="0049687D" w:rsidP="0049687D">
      <w:pPr>
        <w:pStyle w:val="ListParagraph"/>
        <w:jc w:val="center"/>
        <w:rPr>
          <w:sz w:val="28"/>
        </w:rPr>
      </w:pPr>
      <w:r>
        <w:rPr>
          <w:noProof/>
          <w:lang w:val="en-CA" w:eastAsia="zh-CN"/>
        </w:rPr>
        <w:drawing>
          <wp:inline distT="0" distB="0" distL="0" distR="0" wp14:anchorId="3D9383C9" wp14:editId="5F339CD2">
            <wp:extent cx="3846244" cy="2414587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781" cy="24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D" w:rsidRDefault="0049687D" w:rsidP="0049687D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Click on the “Resolve for IP address button”</w:t>
      </w:r>
    </w:p>
    <w:p w:rsidR="0049687D" w:rsidRDefault="0049687D" w:rsidP="0049687D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Voila! Two drop down lists appear before your eyes</w:t>
      </w:r>
      <w:r w:rsidR="003F0D48">
        <w:rPr>
          <w:sz w:val="28"/>
        </w:rPr>
        <w:t>, along with the result text field updated with the Host Name</w:t>
      </w:r>
    </w:p>
    <w:p w:rsidR="0049687D" w:rsidRDefault="0049687D" w:rsidP="0049687D">
      <w:pPr>
        <w:pStyle w:val="ListParagraph"/>
        <w:jc w:val="center"/>
        <w:rPr>
          <w:sz w:val="28"/>
        </w:rPr>
      </w:pPr>
      <w:r>
        <w:rPr>
          <w:noProof/>
          <w:lang w:val="en-CA" w:eastAsia="zh-CN"/>
        </w:rPr>
        <w:drawing>
          <wp:inline distT="0" distB="0" distL="0" distR="0" wp14:anchorId="6E60EA7D" wp14:editId="1710AF74">
            <wp:extent cx="3867150" cy="2427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273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3F0D48" w:rsidP="003F0D48">
      <w:pPr>
        <w:pStyle w:val="ListParagraph"/>
        <w:rPr>
          <w:sz w:val="28"/>
        </w:rPr>
      </w:pPr>
    </w:p>
    <w:p w:rsidR="003F0D48" w:rsidRDefault="003F0D48" w:rsidP="003F0D48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lastRenderedPageBreak/>
        <w:t>Let’s open the IP address list</w:t>
      </w:r>
    </w:p>
    <w:p w:rsidR="003F0D48" w:rsidRDefault="003F0D48" w:rsidP="003F0D48">
      <w:pPr>
        <w:pStyle w:val="ListParagraph"/>
        <w:jc w:val="center"/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 wp14:anchorId="1F0A03B6" wp14:editId="5E3D1CF4">
            <wp:extent cx="4293835" cy="2695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39" cy="26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3F0D48" w:rsidP="003F0D48">
      <w:pPr>
        <w:pStyle w:val="ListParagraph"/>
        <w:numPr>
          <w:ilvl w:val="0"/>
          <w:numId w:val="30"/>
        </w:numPr>
        <w:rPr>
          <w:sz w:val="28"/>
        </w:rPr>
      </w:pPr>
      <w:r w:rsidRPr="003F0D48">
        <w:rPr>
          <w:sz w:val="28"/>
        </w:rPr>
        <w:t xml:space="preserve">Since there are no alias for </w:t>
      </w:r>
      <w:hyperlink r:id="rId14" w:history="1">
        <w:r w:rsidRPr="003F0D48">
          <w:rPr>
            <w:rStyle w:val="Hyperlink"/>
            <w:sz w:val="28"/>
          </w:rPr>
          <w:t>google.com</w:t>
        </w:r>
      </w:hyperlink>
      <w:r>
        <w:rPr>
          <w:sz w:val="28"/>
        </w:rPr>
        <w:t xml:space="preserve">, we will use </w:t>
      </w:r>
      <w:hyperlink r:id="rId15" w:history="1">
        <w:r w:rsidRPr="003F0D48">
          <w:rPr>
            <w:rStyle w:val="Hyperlink"/>
            <w:sz w:val="28"/>
          </w:rPr>
          <w:t>http://www.milliways.bcit.ca</w:t>
        </w:r>
      </w:hyperlink>
      <w:r>
        <w:rPr>
          <w:sz w:val="28"/>
        </w:rPr>
        <w:t xml:space="preserve"> instead</w:t>
      </w:r>
    </w:p>
    <w:p w:rsidR="003F0D48" w:rsidRDefault="003F0D48" w:rsidP="003F0D48">
      <w:pPr>
        <w:pStyle w:val="ListParagraph"/>
        <w:jc w:val="center"/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 wp14:anchorId="185DC8B8" wp14:editId="60E9F7E9">
            <wp:extent cx="4339356" cy="27241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961" cy="27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3F0D48" w:rsidP="003F0D48">
      <w:pPr>
        <w:jc w:val="center"/>
        <w:rPr>
          <w:b/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IP to Host Name</w:t>
      </w:r>
    </w:p>
    <w:p w:rsidR="003F0D48" w:rsidRDefault="003F0D48" w:rsidP="003F0D48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Select</w:t>
      </w:r>
      <w:r w:rsidRPr="0049687D">
        <w:rPr>
          <w:sz w:val="28"/>
        </w:rPr>
        <w:t xml:space="preserve"> Host Name from the </w:t>
      </w:r>
      <w:r>
        <w:rPr>
          <w:sz w:val="28"/>
        </w:rPr>
        <w:t>drop down list (</w:t>
      </w:r>
      <w:r w:rsidRPr="003F0D48">
        <w:rPr>
          <w:i/>
          <w:sz w:val="28"/>
        </w:rPr>
        <w:t>Note: the text on the button is updated!)</w:t>
      </w:r>
    </w:p>
    <w:p w:rsidR="003F0D48" w:rsidRPr="003F0D48" w:rsidRDefault="003F0D48" w:rsidP="003F0D48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sz w:val="28"/>
        </w:rPr>
        <w:t xml:space="preserve">Enter </w:t>
      </w:r>
      <w:hyperlink r:id="rId17" w:history="1">
        <w:r w:rsidRPr="003F0D48">
          <w:rPr>
            <w:rStyle w:val="Hyperlink"/>
            <w:sz w:val="28"/>
          </w:rPr>
          <w:t>8.8.8.8</w:t>
        </w:r>
      </w:hyperlink>
      <w:r>
        <w:rPr>
          <w:sz w:val="28"/>
        </w:rPr>
        <w:t xml:space="preserve"> (Google’s IP address) into the input field</w:t>
      </w:r>
    </w:p>
    <w:p w:rsidR="003F0D48" w:rsidRPr="003F0D48" w:rsidRDefault="003F0D48" w:rsidP="003F0D48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sz w:val="28"/>
        </w:rPr>
        <w:t>Click the “Resolve for host name!” button</w:t>
      </w:r>
    </w:p>
    <w:p w:rsidR="003F0D48" w:rsidRPr="003F0D48" w:rsidRDefault="003F0D48" w:rsidP="003F0D48">
      <w:pPr>
        <w:pStyle w:val="ListParagraph"/>
        <w:jc w:val="center"/>
        <w:rPr>
          <w:b/>
          <w:sz w:val="28"/>
        </w:rPr>
      </w:pPr>
      <w:r>
        <w:rPr>
          <w:noProof/>
          <w:lang w:val="en-CA" w:eastAsia="zh-CN"/>
        </w:rPr>
        <w:drawing>
          <wp:inline distT="0" distB="0" distL="0" distR="0" wp14:anchorId="7C60E73C" wp14:editId="2C93E029">
            <wp:extent cx="4274690" cy="268505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251" cy="27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3F0D48" w:rsidP="003F0D48">
      <w:pPr>
        <w:pStyle w:val="ListParagraph"/>
        <w:jc w:val="center"/>
        <w:rPr>
          <w:sz w:val="28"/>
        </w:rPr>
      </w:pPr>
    </w:p>
    <w:p w:rsidR="003F0D48" w:rsidRDefault="003F0D48" w:rsidP="003F0D48">
      <w:pPr>
        <w:jc w:val="center"/>
        <w:rPr>
          <w:b/>
          <w:sz w:val="28"/>
        </w:rPr>
      </w:pPr>
      <w:r>
        <w:rPr>
          <w:b/>
          <w:sz w:val="28"/>
        </w:rPr>
        <w:t>Port Number to Service Name</w:t>
      </w:r>
    </w:p>
    <w:p w:rsidR="003F0D48" w:rsidRPr="003F0D48" w:rsidRDefault="003F0D48" w:rsidP="003F0D48">
      <w:pPr>
        <w:pStyle w:val="ListParagraph"/>
        <w:numPr>
          <w:ilvl w:val="0"/>
          <w:numId w:val="31"/>
        </w:numPr>
        <w:rPr>
          <w:b/>
          <w:sz w:val="28"/>
        </w:rPr>
      </w:pPr>
      <w:r>
        <w:rPr>
          <w:sz w:val="28"/>
        </w:rPr>
        <w:t xml:space="preserve">Select Port Number from the drop down list </w:t>
      </w:r>
      <w:r w:rsidRPr="003F0D48">
        <w:rPr>
          <w:i/>
          <w:sz w:val="28"/>
        </w:rPr>
        <w:t xml:space="preserve">(Note: the protocol input field is now editable) </w:t>
      </w:r>
    </w:p>
    <w:p w:rsidR="003F0D48" w:rsidRDefault="003F0D48" w:rsidP="003F0D48">
      <w:pPr>
        <w:pStyle w:val="ListParagraph"/>
        <w:jc w:val="center"/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 wp14:anchorId="033B83E2" wp14:editId="1D3F1CE4">
            <wp:extent cx="4279775" cy="25567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6711" cy="25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3F0D48" w:rsidP="003F0D48">
      <w:pPr>
        <w:pStyle w:val="ListParagraph"/>
        <w:jc w:val="center"/>
        <w:rPr>
          <w:sz w:val="28"/>
        </w:rPr>
      </w:pPr>
    </w:p>
    <w:p w:rsidR="003F0D48" w:rsidRDefault="003F0D48" w:rsidP="003F0D48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lastRenderedPageBreak/>
        <w:t>Enter “20” into the input field</w:t>
      </w:r>
    </w:p>
    <w:p w:rsidR="003F0D48" w:rsidRDefault="003F0D48" w:rsidP="003F0D48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Enter “tcp” into the input field</w:t>
      </w:r>
    </w:p>
    <w:p w:rsidR="003F0D48" w:rsidRDefault="003F0D48" w:rsidP="003F0D48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Click on “Resolve for service name!” button</w:t>
      </w:r>
    </w:p>
    <w:p w:rsidR="003F0D48" w:rsidRDefault="003F0D48" w:rsidP="003F0D48">
      <w:pPr>
        <w:pStyle w:val="ListParagraph"/>
        <w:jc w:val="center"/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 wp14:anchorId="73F9C64C" wp14:editId="5039528F">
            <wp:extent cx="4310762" cy="27062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244" cy="27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8" w:rsidRDefault="009159BA" w:rsidP="003F0D48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An dup protocol lookup</w:t>
      </w:r>
      <w:r w:rsidR="003F0D48">
        <w:rPr>
          <w:sz w:val="28"/>
        </w:rPr>
        <w:t>:</w:t>
      </w:r>
    </w:p>
    <w:p w:rsidR="009159BA" w:rsidRDefault="009159BA" w:rsidP="003F0D48">
      <w:pPr>
        <w:pStyle w:val="ListParagraph"/>
        <w:jc w:val="center"/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 wp14:anchorId="3B76FC2E" wp14:editId="5EB54E4B">
            <wp:extent cx="4394958" cy="2759057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755" cy="27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A" w:rsidRDefault="009159BA" w:rsidP="009159BA">
      <w:pPr>
        <w:jc w:val="center"/>
        <w:rPr>
          <w:b/>
          <w:sz w:val="28"/>
        </w:rPr>
      </w:pPr>
      <w:r>
        <w:rPr>
          <w:b/>
          <w:sz w:val="28"/>
        </w:rPr>
        <w:t>Service Name to Port Number</w:t>
      </w:r>
    </w:p>
    <w:p w:rsidR="009159BA" w:rsidRPr="009159BA" w:rsidRDefault="009159BA" w:rsidP="009159BA">
      <w:pPr>
        <w:pStyle w:val="ListParagraph"/>
        <w:numPr>
          <w:ilvl w:val="0"/>
          <w:numId w:val="31"/>
        </w:numPr>
        <w:rPr>
          <w:b/>
          <w:sz w:val="28"/>
        </w:rPr>
      </w:pPr>
      <w:r>
        <w:rPr>
          <w:sz w:val="28"/>
        </w:rPr>
        <w:t xml:space="preserve">Select Service Name from the drop down list </w:t>
      </w:r>
      <w:r w:rsidRPr="003F0D48">
        <w:rPr>
          <w:i/>
          <w:sz w:val="28"/>
        </w:rPr>
        <w:t>(Note: the protocol input field is now editable)</w:t>
      </w:r>
    </w:p>
    <w:p w:rsidR="003F0D48" w:rsidRDefault="003F0D48" w:rsidP="003F0D48">
      <w:pPr>
        <w:pStyle w:val="ListParagraph"/>
        <w:jc w:val="center"/>
        <w:rPr>
          <w:sz w:val="28"/>
        </w:rPr>
      </w:pPr>
    </w:p>
    <w:p w:rsidR="009159BA" w:rsidRDefault="009159BA" w:rsidP="003F0D48">
      <w:pPr>
        <w:pStyle w:val="ListParagraph"/>
        <w:jc w:val="center"/>
        <w:rPr>
          <w:sz w:val="28"/>
        </w:rPr>
      </w:pPr>
    </w:p>
    <w:p w:rsidR="009159BA" w:rsidRDefault="009159BA" w:rsidP="009159BA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lastRenderedPageBreak/>
        <w:t xml:space="preserve">Enter “http” into the input field </w:t>
      </w:r>
    </w:p>
    <w:p w:rsidR="009159BA" w:rsidRDefault="009159BA" w:rsidP="009159BA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Enter “tcp” as the protocol type</w:t>
      </w:r>
    </w:p>
    <w:p w:rsidR="009159BA" w:rsidRDefault="009159BA" w:rsidP="009159BA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Click on “Resolve for port number!” button</w:t>
      </w:r>
    </w:p>
    <w:p w:rsidR="009159BA" w:rsidRPr="009159BA" w:rsidRDefault="009159BA" w:rsidP="009159BA">
      <w:pPr>
        <w:pStyle w:val="ListParagraph"/>
        <w:jc w:val="center"/>
        <w:rPr>
          <w:sz w:val="28"/>
        </w:rPr>
      </w:pPr>
      <w:r>
        <w:rPr>
          <w:noProof/>
          <w:lang w:val="en-CA" w:eastAsia="zh-CN"/>
        </w:rPr>
        <w:drawing>
          <wp:inline distT="0" distB="0" distL="0" distR="0" wp14:anchorId="61FB501F" wp14:editId="013DA4FC">
            <wp:extent cx="4217868" cy="264788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8043" cy="26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BA" w:rsidRPr="009159BA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7AE" w:rsidRDefault="006767AE">
      <w:pPr>
        <w:spacing w:after="0" w:line="240" w:lineRule="auto"/>
      </w:pPr>
      <w:r>
        <w:separator/>
      </w:r>
    </w:p>
  </w:endnote>
  <w:endnote w:type="continuationSeparator" w:id="0">
    <w:p w:rsidR="006767AE" w:rsidRDefault="0067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7AE" w:rsidRDefault="006767AE">
      <w:pPr>
        <w:spacing w:after="0" w:line="240" w:lineRule="auto"/>
      </w:pPr>
      <w:r>
        <w:separator/>
      </w:r>
    </w:p>
  </w:footnote>
  <w:footnote w:type="continuationSeparator" w:id="0">
    <w:p w:rsidR="006767AE" w:rsidRDefault="0067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906"/>
    <w:multiLevelType w:val="hybridMultilevel"/>
    <w:tmpl w:val="C5D41036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F153A90"/>
    <w:multiLevelType w:val="hybridMultilevel"/>
    <w:tmpl w:val="04B84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439"/>
    <w:multiLevelType w:val="hybridMultilevel"/>
    <w:tmpl w:val="C4E899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D466A"/>
    <w:multiLevelType w:val="hybridMultilevel"/>
    <w:tmpl w:val="33361C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79FA"/>
    <w:multiLevelType w:val="hybridMultilevel"/>
    <w:tmpl w:val="6D92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D76A9"/>
    <w:multiLevelType w:val="multilevel"/>
    <w:tmpl w:val="26667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1C1B"/>
    <w:multiLevelType w:val="hybridMultilevel"/>
    <w:tmpl w:val="2188C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0" w15:restartNumberingAfterBreak="0">
    <w:nsid w:val="4F9013CF"/>
    <w:multiLevelType w:val="hybridMultilevel"/>
    <w:tmpl w:val="2F3442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056B"/>
    <w:multiLevelType w:val="hybridMultilevel"/>
    <w:tmpl w:val="F12CB3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6755C"/>
    <w:multiLevelType w:val="hybridMultilevel"/>
    <w:tmpl w:val="D5E6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3F1E"/>
    <w:multiLevelType w:val="hybridMultilevel"/>
    <w:tmpl w:val="66FC58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FF2733"/>
    <w:multiLevelType w:val="hybridMultilevel"/>
    <w:tmpl w:val="0AD8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2718E"/>
    <w:multiLevelType w:val="hybridMultilevel"/>
    <w:tmpl w:val="6D7C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E3088"/>
    <w:multiLevelType w:val="hybridMultilevel"/>
    <w:tmpl w:val="F5F0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14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18"/>
  </w:num>
  <w:num w:numId="21">
    <w:abstractNumId w:val="17"/>
  </w:num>
  <w:num w:numId="22">
    <w:abstractNumId w:val="19"/>
  </w:num>
  <w:num w:numId="23">
    <w:abstractNumId w:val="5"/>
  </w:num>
  <w:num w:numId="24">
    <w:abstractNumId w:val="0"/>
  </w:num>
  <w:num w:numId="25">
    <w:abstractNumId w:val="10"/>
  </w:num>
  <w:num w:numId="26">
    <w:abstractNumId w:val="7"/>
  </w:num>
  <w:num w:numId="27">
    <w:abstractNumId w:val="16"/>
  </w:num>
  <w:num w:numId="28">
    <w:abstractNumId w:val="2"/>
  </w:num>
  <w:num w:numId="29">
    <w:abstractNumId w:val="13"/>
  </w:num>
  <w:num w:numId="30">
    <w:abstractNumId w:val="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904E1"/>
    <w:rsid w:val="00092886"/>
    <w:rsid w:val="000A4281"/>
    <w:rsid w:val="000C26BC"/>
    <w:rsid w:val="001B757D"/>
    <w:rsid w:val="002509D4"/>
    <w:rsid w:val="00282F9D"/>
    <w:rsid w:val="002A4258"/>
    <w:rsid w:val="002B34CF"/>
    <w:rsid w:val="002B6C49"/>
    <w:rsid w:val="002C5FEC"/>
    <w:rsid w:val="002E01BA"/>
    <w:rsid w:val="002E655E"/>
    <w:rsid w:val="002F5652"/>
    <w:rsid w:val="002F6AD2"/>
    <w:rsid w:val="0030421F"/>
    <w:rsid w:val="00327422"/>
    <w:rsid w:val="00360D98"/>
    <w:rsid w:val="003B08D7"/>
    <w:rsid w:val="003C00CF"/>
    <w:rsid w:val="003C46B5"/>
    <w:rsid w:val="003D096C"/>
    <w:rsid w:val="003F0D48"/>
    <w:rsid w:val="004274CA"/>
    <w:rsid w:val="0049687D"/>
    <w:rsid w:val="004A3E7A"/>
    <w:rsid w:val="004B65D3"/>
    <w:rsid w:val="004C2597"/>
    <w:rsid w:val="004F77BD"/>
    <w:rsid w:val="00524727"/>
    <w:rsid w:val="00531684"/>
    <w:rsid w:val="00593028"/>
    <w:rsid w:val="005E5A52"/>
    <w:rsid w:val="006072A4"/>
    <w:rsid w:val="0062757F"/>
    <w:rsid w:val="006767AE"/>
    <w:rsid w:val="006947B2"/>
    <w:rsid w:val="006C3150"/>
    <w:rsid w:val="006D19AA"/>
    <w:rsid w:val="007718DC"/>
    <w:rsid w:val="00791D52"/>
    <w:rsid w:val="00797689"/>
    <w:rsid w:val="007C213A"/>
    <w:rsid w:val="007C3A1E"/>
    <w:rsid w:val="0082011F"/>
    <w:rsid w:val="008335FD"/>
    <w:rsid w:val="00851998"/>
    <w:rsid w:val="008E255C"/>
    <w:rsid w:val="008F1027"/>
    <w:rsid w:val="00915580"/>
    <w:rsid w:val="009159BA"/>
    <w:rsid w:val="00936FB2"/>
    <w:rsid w:val="009B2A7E"/>
    <w:rsid w:val="009E1E75"/>
    <w:rsid w:val="00A13ED2"/>
    <w:rsid w:val="00A23831"/>
    <w:rsid w:val="00A65997"/>
    <w:rsid w:val="00A853C7"/>
    <w:rsid w:val="00AE33B8"/>
    <w:rsid w:val="00B053A4"/>
    <w:rsid w:val="00B14528"/>
    <w:rsid w:val="00B14AE3"/>
    <w:rsid w:val="00B16CDA"/>
    <w:rsid w:val="00B35DF8"/>
    <w:rsid w:val="00B565FC"/>
    <w:rsid w:val="00B62905"/>
    <w:rsid w:val="00B632C1"/>
    <w:rsid w:val="00C37781"/>
    <w:rsid w:val="00C41921"/>
    <w:rsid w:val="00C42797"/>
    <w:rsid w:val="00C72B57"/>
    <w:rsid w:val="00C731FE"/>
    <w:rsid w:val="00C73F26"/>
    <w:rsid w:val="00C865A2"/>
    <w:rsid w:val="00CE4175"/>
    <w:rsid w:val="00CF437A"/>
    <w:rsid w:val="00D14949"/>
    <w:rsid w:val="00D3700A"/>
    <w:rsid w:val="00D55DC0"/>
    <w:rsid w:val="00D60156"/>
    <w:rsid w:val="00D878FC"/>
    <w:rsid w:val="00DA2B1F"/>
    <w:rsid w:val="00DA6CE4"/>
    <w:rsid w:val="00DC05DB"/>
    <w:rsid w:val="00DC14AD"/>
    <w:rsid w:val="00E80F45"/>
    <w:rsid w:val="00E91914"/>
    <w:rsid w:val="00EA25A4"/>
    <w:rsid w:val="00EB7D83"/>
    <w:rsid w:val="00EC093F"/>
    <w:rsid w:val="00F000B5"/>
    <w:rsid w:val="00F01E58"/>
    <w:rsid w:val="00F6308F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  <w:style w:type="paragraph" w:styleId="Header">
    <w:name w:val="header"/>
    <w:basedOn w:val="Normal"/>
    <w:link w:val="HeaderChar"/>
    <w:uiPriority w:val="99"/>
    <w:unhideWhenUsed/>
    <w:rsid w:val="00A6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97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6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97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8.8.8.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milliways.bcit.ca" TargetMode="External"/><Relationship Id="rId23" Type="http://schemas.openxmlformats.org/officeDocument/2006/relationships/fontTable" Target="fontTable.xml"/><Relationship Id="rId10" Type="http://schemas.openxmlformats.org/officeDocument/2006/relationships/hyperlink" Target="google.co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google.com" TargetMode="External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3BFE3-2883-4E0D-A0C2-5A8A3EF1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44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COMP 3980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COMP 4981 Windows Socket</dc:subject>
  <dc:creator>Oscar Kwan</dc:creator>
  <cp:keywords/>
  <dc:description/>
  <cp:lastModifiedBy>jerry jia</cp:lastModifiedBy>
  <cp:revision>5</cp:revision>
  <cp:lastPrinted>2016-01-20T06:34:00Z</cp:lastPrinted>
  <dcterms:created xsi:type="dcterms:W3CDTF">2016-01-17T02:30:00Z</dcterms:created>
  <dcterms:modified xsi:type="dcterms:W3CDTF">2016-01-20T06:35:00Z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